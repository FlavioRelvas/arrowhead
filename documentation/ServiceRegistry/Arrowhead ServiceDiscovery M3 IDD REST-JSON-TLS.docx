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5A00F9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2CE1F94AD3444038AF8BADE6D61651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17C4B"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ServiceDiscoveryM3 REST-JSON-TLS</w:t>
          </w:r>
        </w:sdtContent>
      </w:sdt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F75A2E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</w:t>
                            </w:r>
                            <w:r w:rsidR="00217C4B">
                              <w:rPr>
                                <w:sz w:val="22"/>
                                <w:szCs w:val="22"/>
                                <w:lang w:val="en-US"/>
                              </w:rPr>
                              <w:t>design of the ServiceDiscoveryM3</w:t>
                            </w:r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REST.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F75A2E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 xml:space="preserve">interface </w:t>
                      </w:r>
                      <w:r w:rsidR="00217C4B">
                        <w:rPr>
                          <w:sz w:val="22"/>
                          <w:szCs w:val="22"/>
                          <w:lang w:val="en-US"/>
                        </w:rPr>
                        <w:t>design of the ServiceDiscoveryM3</w:t>
                      </w:r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REST.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B9228B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8607D" w:rsidRDefault="00F7691A" w:rsidP="00217C4B">
      <w:pPr>
        <w:pStyle w:val="Szvegtrzs"/>
      </w:pPr>
      <w:r>
        <w:t xml:space="preserve">This document </w:t>
      </w:r>
      <w:r w:rsidR="00D317AD">
        <w:t xml:space="preserve">describes </w:t>
      </w:r>
      <w:r w:rsidR="00013EE1">
        <w:t xml:space="preserve">the ServiceDiscovery service of G3.2 within the REST interface. </w:t>
      </w:r>
    </w:p>
    <w:p w:rsidR="00013EE1" w:rsidRDefault="00013EE1" w:rsidP="00217C4B">
      <w:pPr>
        <w:pStyle w:val="Szvegtrzs"/>
      </w:pPr>
      <w:r>
        <w:t xml:space="preserve">This interface uses HTTP or HTTPS, therefore the related CP is valid. </w:t>
      </w:r>
    </w:p>
    <w:p w:rsidR="00013EE1" w:rsidRDefault="00013EE1" w:rsidP="00217C4B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013EE1" w:rsidP="00217C4B">
      <w:pPr>
        <w:pStyle w:val="Szvegtrzs"/>
      </w:pPr>
      <w:r>
        <w:t xml:space="preserve">As per the SD of this Service, there are three methods implemented (and two supporting ones). Table 1 describe these. </w:t>
      </w:r>
    </w:p>
    <w:p w:rsidR="00013EE1" w:rsidRDefault="00013EE1" w:rsidP="00217C4B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013EE1">
        <w:t>1</w:t>
      </w:r>
      <w:r>
        <w:t xml:space="preserve"> Function description</w:t>
      </w:r>
    </w:p>
    <w:tbl>
      <w:tblPr>
        <w:tblStyle w:val="Rcsostblzat"/>
        <w:tblW w:w="97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1417"/>
        <w:gridCol w:w="1134"/>
        <w:gridCol w:w="2694"/>
        <w:gridCol w:w="3194"/>
      </w:tblGrid>
      <w:tr w:rsidR="00013EE1" w:rsidRPr="00CB037C" w:rsidTr="00D46CEC">
        <w:tc>
          <w:tcPr>
            <w:tcW w:w="1277" w:type="dxa"/>
            <w:shd w:val="clear" w:color="auto" w:fill="D9D9D9" w:themeFill="background1" w:themeFillShade="D9"/>
          </w:tcPr>
          <w:p w:rsidR="00601375" w:rsidRPr="008A63F4" w:rsidRDefault="00681063" w:rsidP="00217C4B">
            <w:pPr>
              <w:pStyle w:val="Szvegtrzs"/>
            </w:pPr>
            <w:r w:rsidRPr="008A63F4">
              <w:t>Function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01375" w:rsidRPr="008A63F4" w:rsidRDefault="00013EE1" w:rsidP="00217C4B">
            <w:pPr>
              <w:pStyle w:val="Szvegtrzs"/>
            </w:pPr>
            <w:r>
              <w:t>URL subpath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8A63F4" w:rsidRDefault="00601375" w:rsidP="00217C4B">
            <w:pPr>
              <w:pStyle w:val="Szvegtrzs"/>
            </w:pPr>
            <w:r w:rsidRPr="008A63F4">
              <w:t>Method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01375" w:rsidRPr="008A63F4" w:rsidRDefault="00601375" w:rsidP="00217C4B">
            <w:pPr>
              <w:pStyle w:val="Szvegtrzs"/>
            </w:pPr>
            <w:r w:rsidRPr="008A63F4"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601375" w:rsidRPr="008A63F4" w:rsidRDefault="00601375" w:rsidP="00217C4B">
            <w:pPr>
              <w:pStyle w:val="Szvegtrzs"/>
            </w:pPr>
            <w:r w:rsidRPr="008A63F4">
              <w:t xml:space="preserve">Output </w:t>
            </w:r>
          </w:p>
        </w:tc>
      </w:tr>
      <w:tr w:rsidR="008144B9" w:rsidTr="00D46CEC">
        <w:tc>
          <w:tcPr>
            <w:tcW w:w="1277" w:type="dxa"/>
          </w:tcPr>
          <w:p w:rsidR="00601375" w:rsidRDefault="00013EE1" w:rsidP="00217C4B">
            <w:pPr>
              <w:pStyle w:val="Szvegtrzs"/>
            </w:pPr>
            <w:r>
              <w:t>Publish</w:t>
            </w:r>
          </w:p>
        </w:tc>
        <w:tc>
          <w:tcPr>
            <w:tcW w:w="1417" w:type="dxa"/>
          </w:tcPr>
          <w:p w:rsidR="00601375" w:rsidRDefault="00013EE1" w:rsidP="00217C4B">
            <w:pPr>
              <w:pStyle w:val="Szvegtrzs"/>
            </w:pPr>
            <w:r>
              <w:t>“/register”</w:t>
            </w:r>
          </w:p>
        </w:tc>
        <w:tc>
          <w:tcPr>
            <w:tcW w:w="1134" w:type="dxa"/>
          </w:tcPr>
          <w:p w:rsidR="00601375" w:rsidRDefault="00013EE1" w:rsidP="00217C4B">
            <w:pPr>
              <w:pStyle w:val="Szvegtrzs"/>
            </w:pPr>
            <w:r>
              <w:t>POST</w:t>
            </w:r>
          </w:p>
        </w:tc>
        <w:tc>
          <w:tcPr>
            <w:tcW w:w="2694" w:type="dxa"/>
          </w:tcPr>
          <w:p w:rsidR="00601375" w:rsidRPr="00217C4B" w:rsidRDefault="00013EE1" w:rsidP="00217C4B">
            <w:pPr>
              <w:pStyle w:val="Szvegtrzs"/>
            </w:pPr>
            <w:r w:rsidRPr="00217C4B">
              <w:t>ServiceRegistryEntry</w:t>
            </w:r>
          </w:p>
        </w:tc>
        <w:tc>
          <w:tcPr>
            <w:tcW w:w="3194" w:type="dxa"/>
          </w:tcPr>
          <w:p w:rsidR="00601375" w:rsidRDefault="00013EE1" w:rsidP="00217C4B">
            <w:pPr>
              <w:pStyle w:val="Szvegtrzs"/>
            </w:pPr>
            <w:r>
              <w:t xml:space="preserve">200 OK, </w:t>
            </w:r>
          </w:p>
          <w:p w:rsidR="00013EE1" w:rsidRDefault="00013EE1" w:rsidP="00217C4B">
            <w:pPr>
              <w:pStyle w:val="Szvegtrzs"/>
            </w:pPr>
            <w:r>
              <w:t>CONTENT_RESET,</w:t>
            </w:r>
          </w:p>
          <w:p w:rsidR="00013EE1" w:rsidRDefault="00013EE1" w:rsidP="00217C4B">
            <w:pPr>
              <w:pStyle w:val="Szvegtrzs"/>
            </w:pPr>
            <w:r>
              <w:t>INTERNAL_SERVER_ERROR</w:t>
            </w:r>
          </w:p>
        </w:tc>
      </w:tr>
      <w:tr w:rsidR="00013EE1" w:rsidTr="00D46CEC">
        <w:tc>
          <w:tcPr>
            <w:tcW w:w="1277" w:type="dxa"/>
          </w:tcPr>
          <w:p w:rsidR="00013EE1" w:rsidRDefault="00013EE1" w:rsidP="00217C4B">
            <w:pPr>
              <w:pStyle w:val="Szvegtrzs"/>
            </w:pPr>
            <w:r>
              <w:t>Unpublish</w:t>
            </w:r>
          </w:p>
        </w:tc>
        <w:tc>
          <w:tcPr>
            <w:tcW w:w="1417" w:type="dxa"/>
          </w:tcPr>
          <w:p w:rsidR="00013EE1" w:rsidRDefault="00013EE1" w:rsidP="00217C4B">
            <w:pPr>
              <w:pStyle w:val="Szvegtrzs"/>
            </w:pPr>
            <w:r>
              <w:t>“/remove”</w:t>
            </w:r>
          </w:p>
        </w:tc>
        <w:tc>
          <w:tcPr>
            <w:tcW w:w="1134" w:type="dxa"/>
          </w:tcPr>
          <w:p w:rsidR="00013EE1" w:rsidRDefault="00013EE1" w:rsidP="00217C4B">
            <w:pPr>
              <w:pStyle w:val="Szvegtrzs"/>
            </w:pPr>
            <w:r>
              <w:t>PUT</w:t>
            </w:r>
          </w:p>
        </w:tc>
        <w:tc>
          <w:tcPr>
            <w:tcW w:w="2694" w:type="dxa"/>
          </w:tcPr>
          <w:p w:rsidR="00013EE1" w:rsidRPr="008144B9" w:rsidRDefault="00013EE1" w:rsidP="00217C4B">
            <w:pPr>
              <w:pStyle w:val="Szvegtrzs"/>
            </w:pPr>
            <w:r w:rsidRPr="008144B9">
              <w:t>ServiceRegistryEntry</w:t>
            </w:r>
          </w:p>
        </w:tc>
        <w:tc>
          <w:tcPr>
            <w:tcW w:w="3194" w:type="dxa"/>
          </w:tcPr>
          <w:p w:rsidR="00013EE1" w:rsidRDefault="00013EE1" w:rsidP="00217C4B">
            <w:pPr>
              <w:pStyle w:val="Szvegtrzs"/>
            </w:pPr>
            <w:r>
              <w:t xml:space="preserve">200 OK, </w:t>
            </w:r>
          </w:p>
          <w:p w:rsidR="00013EE1" w:rsidRDefault="00013EE1" w:rsidP="00217C4B">
            <w:pPr>
              <w:pStyle w:val="Szvegtrzs"/>
            </w:pPr>
            <w:r>
              <w:t>REMOVED,</w:t>
            </w:r>
          </w:p>
          <w:p w:rsidR="00013EE1" w:rsidRDefault="00013EE1" w:rsidP="00217C4B">
            <w:pPr>
              <w:pStyle w:val="Szvegtrzs"/>
            </w:pPr>
            <w:r>
              <w:t>INTERNAL_SERVER_ERROR</w:t>
            </w:r>
          </w:p>
        </w:tc>
      </w:tr>
      <w:tr w:rsidR="00013EE1" w:rsidTr="00D46CEC">
        <w:tc>
          <w:tcPr>
            <w:tcW w:w="1277" w:type="dxa"/>
          </w:tcPr>
          <w:p w:rsidR="00013EE1" w:rsidRDefault="00013EE1" w:rsidP="00217C4B">
            <w:pPr>
              <w:pStyle w:val="Szvegtrzs"/>
            </w:pPr>
            <w:r>
              <w:t>Query</w:t>
            </w:r>
          </w:p>
        </w:tc>
        <w:tc>
          <w:tcPr>
            <w:tcW w:w="1417" w:type="dxa"/>
          </w:tcPr>
          <w:p w:rsidR="00013EE1" w:rsidRDefault="00013EE1" w:rsidP="00217C4B">
            <w:pPr>
              <w:pStyle w:val="Szvegtrzs"/>
            </w:pPr>
            <w:r>
              <w:t>“/query”</w:t>
            </w:r>
          </w:p>
        </w:tc>
        <w:tc>
          <w:tcPr>
            <w:tcW w:w="1134" w:type="dxa"/>
          </w:tcPr>
          <w:p w:rsidR="00013EE1" w:rsidRDefault="00013EE1" w:rsidP="00217C4B">
            <w:pPr>
              <w:pStyle w:val="Szvegtrzs"/>
            </w:pPr>
            <w:r>
              <w:t>PUT</w:t>
            </w:r>
          </w:p>
        </w:tc>
        <w:tc>
          <w:tcPr>
            <w:tcW w:w="2694" w:type="dxa"/>
          </w:tcPr>
          <w:p w:rsidR="00013EE1" w:rsidRPr="008144B9" w:rsidRDefault="00013EE1" w:rsidP="00217C4B">
            <w:pPr>
              <w:pStyle w:val="Szvegtrzs"/>
            </w:pPr>
            <w:r w:rsidRPr="008144B9">
              <w:t>ServiceQueryForm</w:t>
            </w:r>
          </w:p>
        </w:tc>
        <w:tc>
          <w:tcPr>
            <w:tcW w:w="3194" w:type="dxa"/>
          </w:tcPr>
          <w:p w:rsidR="008144B9" w:rsidRPr="008144B9" w:rsidRDefault="008144B9" w:rsidP="00217C4B">
            <w:pPr>
              <w:pStyle w:val="Szvegtrzs"/>
            </w:pPr>
            <w:r w:rsidRPr="008144B9">
              <w:t>ServiceQueryResult</w:t>
            </w:r>
          </w:p>
          <w:p w:rsidR="00013EE1" w:rsidRDefault="00013EE1" w:rsidP="00217C4B">
            <w:pPr>
              <w:pStyle w:val="Szvegtrzs"/>
            </w:pPr>
            <w:r>
              <w:t xml:space="preserve">OK, </w:t>
            </w:r>
          </w:p>
          <w:p w:rsidR="00013EE1" w:rsidRDefault="00013EE1" w:rsidP="00217C4B">
            <w:pPr>
              <w:pStyle w:val="Szvegtrzs"/>
            </w:pPr>
            <w:r>
              <w:t xml:space="preserve">NO_CONTENT, </w:t>
            </w:r>
          </w:p>
          <w:p w:rsidR="00013EE1" w:rsidRDefault="00013EE1" w:rsidP="00217C4B">
            <w:pPr>
              <w:pStyle w:val="Szvegtrzs"/>
            </w:pPr>
            <w:r>
              <w:t>INTERNAL_SERVER_ERROR</w:t>
            </w:r>
          </w:p>
        </w:tc>
      </w:tr>
    </w:tbl>
    <w:p w:rsidR="00AB6C0E" w:rsidRDefault="00AB6C0E" w:rsidP="00217C4B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013EE1" w:rsidRDefault="00013EE1">
      <w:r>
        <w:t xml:space="preserve">As per discussed in the SD document, there are two possible </w:t>
      </w:r>
      <w:r w:rsidR="008144B9">
        <w:t>request payloads and one response payload.</w:t>
      </w:r>
      <w:r>
        <w:t xml:space="preserve"> </w:t>
      </w:r>
      <w:r w:rsidR="008144B9">
        <w:t>Here, examples are given for these messages for this interface implementation (REST-JSON-TLS).</w:t>
      </w:r>
    </w:p>
    <w:p w:rsidR="008144B9" w:rsidRDefault="008144B9">
      <w:r>
        <w:br w:type="page"/>
      </w:r>
    </w:p>
    <w:p w:rsidR="00013EE1" w:rsidRDefault="00013EE1" w:rsidP="00B9228B">
      <w:pPr>
        <w:pStyle w:val="Cmsor1"/>
      </w:pPr>
      <w:r>
        <w:lastRenderedPageBreak/>
        <w:t>ServiceRegistryEntry</w:t>
      </w:r>
    </w:p>
    <w:p w:rsidR="008144B9" w:rsidRDefault="008144B9" w:rsidP="00217C4B">
      <w:pPr>
        <w:pStyle w:val="Szvegtrzs"/>
      </w:pP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>{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"providedService": {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"serviceDefinition": "IndoorTemperature",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"interfaces": [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  "json"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],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"serviceMetadata": {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  "unit": "celsius",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  "security": "token"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}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},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"provider": {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"systemName": "SecureTemperatureSensor",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"address": "</w:t>
      </w:r>
      <w:r>
        <w:rPr>
          <w:rFonts w:eastAsia="MS PGothic" w:cs="Lucida Grande"/>
          <w:lang w:eastAsia="en-US"/>
        </w:rPr>
        <w:t>127.0.0.1</w:t>
      </w:r>
      <w:r w:rsidRPr="00217C4B">
        <w:rPr>
          <w:rFonts w:eastAsia="MS PGothic" w:cs="Lucida Grande"/>
          <w:lang w:eastAsia="en-US"/>
        </w:rPr>
        <w:t>",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"port": 8455,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  "authenticationInfo": "MIIBIjANBgkqhkiG9w0BAQEFAAOCAQ8AMIIBCgKCAQEAyzDRU+P6h8Jwp9eiGYqqlgoAmPLo6M/PTZX+pkKr2MIg7VLdnjUeXzKFljwJKjYGG3nus53F4RFnymT7VoIQT+SmkuLy90Ir6O3XRWiD74XlOIkthT8/fq5FP9sJIusaRc9jkx3Y8jC3yCz1BPJDa+0A+heWarN+K7W7985aBFiJ1ycsB7yJFYAt7wVRc2fkgGpmp4l34Ta4J7QVwzYBOx5w5hIE29EzXOhl0GB6c/licclhisOnN31OWizoWJWAdexmjR9ugHgFSv4eUbjQ3/Qc0tM3ljmbnMMmj54fKZHtpesLXrCi44aQ88e7UOd/xplAbntEPvz168oie4IzFQIDAQAB"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},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"port": 8455,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"serviceURI": "temperature",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"version": 1,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"ttl": 0,</w:t>
      </w:r>
    </w:p>
    <w:p w:rsidR="00217C4B" w:rsidRP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217C4B">
        <w:rPr>
          <w:rFonts w:eastAsia="MS PGothic" w:cs="Lucida Grande"/>
          <w:lang w:eastAsia="en-US"/>
        </w:rPr>
        <w:t xml:space="preserve">  "udp": false</w:t>
      </w:r>
    </w:p>
    <w:p w:rsidR="008144B9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217C4B">
        <w:rPr>
          <w:rFonts w:eastAsia="MS PGothic" w:cs="Lucida Grande"/>
          <w:lang w:eastAsia="en-US"/>
        </w:rPr>
        <w:t>}</w:t>
      </w:r>
      <w:r w:rsidRPr="00217C4B">
        <w:rPr>
          <w:rFonts w:eastAsia="MS PGothic" w:cs="Lucida Grande"/>
          <w:sz w:val="20"/>
          <w:szCs w:val="22"/>
          <w:lang w:eastAsia="en-US"/>
        </w:rPr>
        <w:t xml:space="preserve"> </w:t>
      </w:r>
      <w:r w:rsidR="008144B9">
        <w:br w:type="page"/>
      </w:r>
    </w:p>
    <w:p w:rsidR="00013EE1" w:rsidRDefault="008144B9" w:rsidP="00B9228B">
      <w:pPr>
        <w:pStyle w:val="Cmsor1"/>
      </w:pPr>
      <w:r>
        <w:lastRenderedPageBreak/>
        <w:t>ServiceQueryForm</w:t>
      </w:r>
    </w:p>
    <w:p w:rsidR="008144B9" w:rsidRDefault="008144B9"/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"service": {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"serviceDefinition": "IndoorTemperature",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"interfaces": [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"json"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"serviceMetadata": {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"unit": "celsius",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"security": "token"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"pingProviders": false,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"metadataSearch": true,</w:t>
      </w:r>
    </w:p>
    <w:p w:rsidR="00217C4B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"version": 1</w:t>
      </w:r>
    </w:p>
    <w:p w:rsidR="008144B9" w:rsidRDefault="00217C4B" w:rsidP="00217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44B9" w:rsidRDefault="008144B9">
      <w:r>
        <w:br w:type="page"/>
      </w:r>
    </w:p>
    <w:p w:rsidR="008144B9" w:rsidRDefault="008144B9" w:rsidP="00B9228B">
      <w:pPr>
        <w:pStyle w:val="Cmsor1"/>
        <w:rPr>
          <w:rFonts w:eastAsia="MS PGothic"/>
          <w:lang w:val="en-US"/>
        </w:rPr>
      </w:pPr>
      <w:r>
        <w:rPr>
          <w:rFonts w:eastAsia="MS PGothic"/>
          <w:lang w:val="en-US"/>
        </w:rPr>
        <w:lastRenderedPageBreak/>
        <w:t>ServiceQueryResult</w:t>
      </w:r>
    </w:p>
    <w:p w:rsidR="008144B9" w:rsidRDefault="008144B9" w:rsidP="00217C4B">
      <w:pPr>
        <w:pStyle w:val="Szvegtrzs"/>
      </w:pP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"serviceQueryData": [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"providedService": {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"serviceDefinition": "IndoorTemperature",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"interfaces": [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"json"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"serviceMetadata": {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"unit": "celsius",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"security": "token"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"provider": {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"systemName": "SecureTemperatureSensor",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"address": "</w:t>
      </w:r>
      <w:r w:rsidR="00D15002">
        <w:t>127.0.0.1</w:t>
      </w:r>
      <w:r>
        <w:t>",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"port": 8455,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"authenticationInfo": "MIIBIjANBgkqhkiG9w0BAQEFAAOCAQ8AMIIBCgKCAQEAyzDRU+P6h8Jwp9eiGYqqlgoAmPLo6M/PTZX+pkKr2MIg7VLdnjUeXzKFljwJKjYGG3nus53F4RFnymT7VoIQT+SmkuLy90Ir6O3XRWiD74XlOIkthT8/fq5FP9sJIusaRc9jkx3Y8jC3yCz1BPJDa+0A+heWarN+K7W7985aBFiJ1ycsB7yJFYAt7wVRc2fkgGpmp4l34Ta4J7QVwzYBOx5w5hIE29EzXOhl0GB6c/licclhisOnN31OWizoWJWAdexmjR9ugHgFSv4eUbjQ3/Qc0tM3ljmbnMMmj54fKZHtpesLXrCi44aQ88e7UOd/xplAbntEPvz168oie4IzFQIDAQAB"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"port": 8455,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"serviceURI": "temperature",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"version": 1,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"UDP": false,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"ttl": 0,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"metadata": "unit</w:t>
      </w:r>
      <w:r>
        <w:t>=</w:t>
      </w:r>
      <w:r>
        <w:t>celsius</w:t>
      </w:r>
      <w:r>
        <w:t>,security=</w:t>
      </w:r>
      <w:r>
        <w:t>token",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"endOfValidity": "Feb 15, 2018 10:09:25 AM"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17C4B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]</w:t>
      </w:r>
    </w:p>
    <w:p w:rsidR="008144B9" w:rsidRPr="008144B9" w:rsidRDefault="00217C4B" w:rsidP="00D15002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75A2E" w:rsidRDefault="00F75A2E" w:rsidP="00B9228B">
      <w:pPr>
        <w:pStyle w:val="Cmsor1"/>
        <w:rPr>
          <w:rFonts w:eastAsia="MS PGothic" w:cs="Lucida Grande"/>
          <w:szCs w:val="22"/>
          <w:lang w:val="en-US"/>
        </w:rPr>
      </w:pPr>
      <w:r>
        <w:br w:type="page"/>
      </w:r>
    </w:p>
    <w:p w:rsidR="00105116" w:rsidRPr="002C447C" w:rsidRDefault="00105116" w:rsidP="00B9228B">
      <w:pPr>
        <w:pStyle w:val="Cm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:rsidR="00105116" w:rsidRPr="002C447C" w:rsidRDefault="00105116" w:rsidP="00B9228B">
      <w:pPr>
        <w:pStyle w:val="Cmsor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5"/>
        <w:gridCol w:w="2270"/>
      </w:tblGrid>
      <w:tr w:rsidR="00105116" w:rsidRPr="00C8607D" w:rsidTr="00F75A2E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F75A2E">
        <w:tc>
          <w:tcPr>
            <w:tcW w:w="668" w:type="dxa"/>
          </w:tcPr>
          <w:p w:rsidR="00105116" w:rsidRPr="00C8607D" w:rsidRDefault="00105116" w:rsidP="00217C4B">
            <w:pPr>
              <w:pStyle w:val="Szvegtrzs"/>
            </w:pPr>
            <w:r w:rsidRPr="00C8607D">
              <w:t>1</w:t>
            </w:r>
          </w:p>
        </w:tc>
        <w:tc>
          <w:tcPr>
            <w:tcW w:w="1786" w:type="dxa"/>
          </w:tcPr>
          <w:p w:rsidR="00105116" w:rsidRPr="00C8607D" w:rsidRDefault="00F75A2E" w:rsidP="00217C4B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2017-09-29</w:t>
            </w:r>
          </w:p>
        </w:tc>
        <w:tc>
          <w:tcPr>
            <w:tcW w:w="913" w:type="dxa"/>
          </w:tcPr>
          <w:p w:rsidR="00105116" w:rsidRPr="00C8607D" w:rsidRDefault="00F75A2E" w:rsidP="00217C4B">
            <w:pPr>
              <w:pStyle w:val="Szvegtrzs"/>
            </w:pPr>
            <w:r>
              <w:t>M2</w:t>
            </w:r>
          </w:p>
        </w:tc>
        <w:tc>
          <w:tcPr>
            <w:tcW w:w="3104" w:type="dxa"/>
          </w:tcPr>
          <w:p w:rsidR="00105116" w:rsidRPr="00C8607D" w:rsidRDefault="00F75A2E" w:rsidP="00217C4B">
            <w:pPr>
              <w:pStyle w:val="Szvegtrzs"/>
            </w:pPr>
            <w:r>
              <w:t>Initial</w:t>
            </w:r>
          </w:p>
        </w:tc>
        <w:tc>
          <w:tcPr>
            <w:tcW w:w="2300" w:type="dxa"/>
          </w:tcPr>
          <w:p w:rsidR="00105116" w:rsidRPr="00C8607D" w:rsidRDefault="00F75A2E" w:rsidP="00217C4B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Csaba Hegedűs</w:t>
            </w:r>
          </w:p>
        </w:tc>
      </w:tr>
      <w:tr w:rsidR="00D15002" w:rsidRPr="00C8607D" w:rsidTr="00F75A2E">
        <w:tc>
          <w:tcPr>
            <w:tcW w:w="668" w:type="dxa"/>
          </w:tcPr>
          <w:p w:rsidR="00D15002" w:rsidRPr="00C8607D" w:rsidRDefault="00D15002" w:rsidP="00217C4B">
            <w:pPr>
              <w:pStyle w:val="Szvegtrzs"/>
            </w:pPr>
            <w:r>
              <w:t>2</w:t>
            </w:r>
          </w:p>
        </w:tc>
        <w:tc>
          <w:tcPr>
            <w:tcW w:w="1786" w:type="dxa"/>
          </w:tcPr>
          <w:p w:rsidR="00D15002" w:rsidRDefault="00D15002" w:rsidP="00217C4B">
            <w:pPr>
              <w:pStyle w:val="Szvegtrzs"/>
            </w:pPr>
            <w:r>
              <w:t>2018-02-15</w:t>
            </w:r>
          </w:p>
        </w:tc>
        <w:tc>
          <w:tcPr>
            <w:tcW w:w="913" w:type="dxa"/>
          </w:tcPr>
          <w:p w:rsidR="00D15002" w:rsidRDefault="00D15002" w:rsidP="00217C4B">
            <w:pPr>
              <w:pStyle w:val="Szvegtrzs"/>
            </w:pPr>
            <w:r>
              <w:t>M3</w:t>
            </w:r>
          </w:p>
        </w:tc>
        <w:tc>
          <w:tcPr>
            <w:tcW w:w="3104" w:type="dxa"/>
          </w:tcPr>
          <w:p w:rsidR="00D15002" w:rsidRDefault="00D15002" w:rsidP="00217C4B">
            <w:pPr>
              <w:pStyle w:val="Szvegtrzs"/>
            </w:pPr>
            <w:r>
              <w:t>Updated document to M3</w:t>
            </w:r>
          </w:p>
        </w:tc>
        <w:tc>
          <w:tcPr>
            <w:tcW w:w="2300" w:type="dxa"/>
          </w:tcPr>
          <w:p w:rsidR="00D15002" w:rsidRDefault="00D15002" w:rsidP="00217C4B">
            <w:pPr>
              <w:pStyle w:val="Szvegtrzs"/>
            </w:pPr>
            <w:r>
              <w:t>Csaba Hegedűs</w:t>
            </w:r>
            <w:bookmarkStart w:id="7" w:name="_GoBack"/>
            <w:bookmarkEnd w:id="7"/>
          </w:p>
        </w:tc>
      </w:tr>
    </w:tbl>
    <w:p w:rsidR="00105116" w:rsidRPr="00C8607D" w:rsidRDefault="00105116" w:rsidP="00217C4B">
      <w:pPr>
        <w:pStyle w:val="Szvegtrzs"/>
      </w:pPr>
    </w:p>
    <w:p w:rsidR="00105116" w:rsidRPr="00C8607D" w:rsidRDefault="00105116" w:rsidP="00B9228B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217C4B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217C4B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217C4B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217C4B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217C4B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217C4B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217C4B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217C4B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217C4B">
            <w:pPr>
              <w:pStyle w:val="Szvegtrzs"/>
            </w:pPr>
          </w:p>
        </w:tc>
      </w:tr>
    </w:tbl>
    <w:p w:rsidR="00080E87" w:rsidRPr="002C447C" w:rsidRDefault="00080E87" w:rsidP="00217C4B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217C4B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0F9" w:rsidRDefault="005A00F9" w:rsidP="00252D9B">
      <w:r>
        <w:separator/>
      </w:r>
    </w:p>
  </w:endnote>
  <w:endnote w:type="continuationSeparator" w:id="0">
    <w:p w:rsidR="005A00F9" w:rsidRDefault="005A00F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369AE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32A01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0F9" w:rsidRDefault="005A00F9" w:rsidP="00252D9B">
      <w:r>
        <w:separator/>
      </w:r>
    </w:p>
  </w:footnote>
  <w:footnote w:type="continuationSeparator" w:id="0">
    <w:p w:rsidR="005A00F9" w:rsidRDefault="005A00F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5A00F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17C4B"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ServiceDiscoveryM3</w:t>
              </w:r>
              <w:r w:rsidR="001B4E75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B4E75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00F9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217C4B" w:rsidRPr="00217C4B">
            <w:rPr>
              <w:rFonts w:asciiTheme="majorHAnsi" w:hAnsiTheme="majorHAnsi"/>
              <w:noProof/>
              <w:sz w:val="18"/>
              <w:szCs w:val="18"/>
            </w:rPr>
            <w:t>2018-02-15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217C4B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M3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17C4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17C4B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5A00F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17C4B"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ServiceDiscoveryM3 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217C4B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M3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00F9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217C4B" w:rsidRPr="00217C4B">
            <w:rPr>
              <w:rFonts w:asciiTheme="majorHAnsi" w:hAnsiTheme="majorHAnsi"/>
              <w:noProof/>
              <w:sz w:val="18"/>
              <w:szCs w:val="18"/>
            </w:rPr>
            <w:t>2018-02-15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15002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15002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DBCA97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5"/>
    <w:rsid w:val="000009BD"/>
    <w:rsid w:val="00013EE1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B4E75"/>
    <w:rsid w:val="001C1CF9"/>
    <w:rsid w:val="001D020D"/>
    <w:rsid w:val="001E2857"/>
    <w:rsid w:val="001E7155"/>
    <w:rsid w:val="00203A58"/>
    <w:rsid w:val="00206A99"/>
    <w:rsid w:val="00217C4B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18F1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665F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00F9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35617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144B9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9228B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002"/>
    <w:rsid w:val="00D15CAE"/>
    <w:rsid w:val="00D23EB9"/>
    <w:rsid w:val="00D241E3"/>
    <w:rsid w:val="00D26473"/>
    <w:rsid w:val="00D304E5"/>
    <w:rsid w:val="00D317AD"/>
    <w:rsid w:val="00D35672"/>
    <w:rsid w:val="00D46CEC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4306"/>
    <w:rsid w:val="00F41EF4"/>
    <w:rsid w:val="00F43047"/>
    <w:rsid w:val="00F5301D"/>
    <w:rsid w:val="00F56FA2"/>
    <w:rsid w:val="00F75A2E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DC8303"/>
  <w15:docId w15:val="{151882E6-DAED-4658-9194-79FCA9F7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B9228B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B9228B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217C4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217C4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E1F94AD3444038AF8BADE6D616514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492AB2-EE8E-4C1A-841E-F83BC67FDB45}"/>
      </w:docPartPr>
      <w:docPartBody>
        <w:p w:rsidR="00486789" w:rsidRDefault="00700BEA">
          <w:pPr>
            <w:pStyle w:val="2CE1F94AD3444038AF8BADE6D616514D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FDA05BAC98A743CD91C56C2D05684D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2C8E306-91EA-4B79-B282-93BBBAA534AF}"/>
      </w:docPartPr>
      <w:docPartBody>
        <w:p w:rsidR="00486789" w:rsidRDefault="00700BEA">
          <w:pPr>
            <w:pStyle w:val="FDA05BAC98A743CD91C56C2D05684D5C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341D36E260084AA29C0412B36D4C464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D34CEB7-26F2-485F-9811-DBE91DC073F1}"/>
      </w:docPartPr>
      <w:docPartBody>
        <w:p w:rsidR="00486789" w:rsidRDefault="00700BEA">
          <w:pPr>
            <w:pStyle w:val="341D36E260084AA29C0412B36D4C464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ECFB08F23E7C456D9D1A0A03094D92F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7BFE0F7-4B35-4784-A694-86F8F799CA56}"/>
      </w:docPartPr>
      <w:docPartBody>
        <w:p w:rsidR="00486789" w:rsidRDefault="00700BEA">
          <w:pPr>
            <w:pStyle w:val="ECFB08F23E7C456D9D1A0A03094D92FE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EA"/>
    <w:rsid w:val="00486789"/>
    <w:rsid w:val="006360F8"/>
    <w:rsid w:val="00700BEA"/>
    <w:rsid w:val="00E637C4"/>
    <w:rsid w:val="00F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2CE1F94AD3444038AF8BADE6D616514D">
    <w:name w:val="2CE1F94AD3444038AF8BADE6D616514D"/>
  </w:style>
  <w:style w:type="paragraph" w:customStyle="1" w:styleId="FDA05BAC98A743CD91C56C2D05684D5C">
    <w:name w:val="FDA05BAC98A743CD91C56C2D05684D5C"/>
  </w:style>
  <w:style w:type="paragraph" w:customStyle="1" w:styleId="341D36E260084AA29C0412B36D4C4647">
    <w:name w:val="341D36E260084AA29C0412B36D4C4647"/>
  </w:style>
  <w:style w:type="paragraph" w:customStyle="1" w:styleId="ECFB08F23E7C456D9D1A0A03094D92FE">
    <w:name w:val="ECFB08F23E7C456D9D1A0A03094D9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3002ED-4C88-45A5-A452-EF045294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v1.1.dotx</Template>
  <TotalTime>55</TotalTime>
  <Pages>6</Pages>
  <Words>423</Words>
  <Characters>2921</Characters>
  <Application>Microsoft Office Word</Application>
  <DocSecurity>0</DocSecurity>
  <Lines>24</Lines>
  <Paragraphs>6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ServiceDiscoveryM2 REST-JSON-TLS</vt:lpstr>
      <vt:lpstr>Interface Design Description (IDD) Template</vt:lpstr>
      <vt:lpstr>[Title]</vt:lpstr>
      <vt:lpstr>[Title]</vt:lpstr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ServiceDiscoveryM3 REST-JSON-TLS</dc:title>
  <dc:creator>Hegedűs Csaba</dc:creator>
  <cp:lastModifiedBy>Umlauf Zoltán</cp:lastModifiedBy>
  <cp:revision>6</cp:revision>
  <cp:lastPrinted>2013-11-27T17:28:00Z</cp:lastPrinted>
  <dcterms:created xsi:type="dcterms:W3CDTF">2017-09-29T12:27:00Z</dcterms:created>
  <dcterms:modified xsi:type="dcterms:W3CDTF">2018-02-15T12:23:00Z</dcterms:modified>
  <cp:category>M3</cp:category>
  <cp:contentStatus>For Approval</cp:contentStatus>
</cp:coreProperties>
</file>